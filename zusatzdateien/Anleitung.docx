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DF8F" w14:textId="77777777" w:rsidR="00172D1B" w:rsidRDefault="005668C2" w:rsidP="00D709DC">
      <w:pPr>
        <w:pStyle w:val="Titel"/>
      </w:pPr>
      <w:r>
        <w:t>Crashkurs zu Vkbln4ll</w:t>
      </w:r>
    </w:p>
    <w:p w14:paraId="09FF325E" w14:textId="77777777" w:rsidR="005668C2" w:rsidRDefault="005668C2" w:rsidP="005668C2"/>
    <w:p w14:paraId="1E3BE338" w14:textId="77777777" w:rsidR="005668C2" w:rsidRDefault="005668C2" w:rsidP="005668C2">
      <w:pPr>
        <w:pStyle w:val="berschrift1"/>
      </w:pPr>
      <w:r>
        <w:t>Inbetriebnahme</w:t>
      </w:r>
    </w:p>
    <w:p w14:paraId="7A888F1E" w14:textId="77777777" w:rsidR="005668C2" w:rsidRDefault="005668C2" w:rsidP="005668C2">
      <w:r>
        <w:br/>
        <w:t xml:space="preserve">Hier erklären wir in [Nummer] Schritten, wie Sie den Vkbln4ll-Vokabeltrainer auf Ihrem Computer installieren. </w:t>
      </w:r>
    </w:p>
    <w:p w14:paraId="3F74D93D" w14:textId="37E08703" w:rsidR="00433AA3" w:rsidRDefault="00E6021F" w:rsidP="00433AA3">
      <w:pPr>
        <w:pStyle w:val="Listenabsatz"/>
        <w:numPr>
          <w:ilvl w:val="0"/>
          <w:numId w:val="8"/>
        </w:numPr>
      </w:pPr>
      <w:r>
        <w:t>Laden Sie das .</w:t>
      </w:r>
      <w:proofErr w:type="spellStart"/>
      <w:r>
        <w:t>zip</w:t>
      </w:r>
      <w:proofErr w:type="spellEnd"/>
      <w:r>
        <w:t>-Verzeichnis herunter und entpacken Sie es in Ihren Benutzerordner. Zu diesem können Sie navigieren, indem Sie [Windows-</w:t>
      </w:r>
      <w:proofErr w:type="gramStart"/>
      <w:r>
        <w:t>Logo]+</w:t>
      </w:r>
      <w:proofErr w:type="gramEnd"/>
      <w:r>
        <w:t>R drücken und im anschließenden Menü %</w:t>
      </w:r>
      <w:proofErr w:type="spellStart"/>
      <w:r>
        <w:t>userprofile</w:t>
      </w:r>
      <w:proofErr w:type="spellEnd"/>
      <w:r>
        <w:t xml:space="preserve">% eingeben. </w:t>
      </w:r>
      <w:r w:rsidR="00433AA3">
        <w:t>Die Datei Liesmich.txt sollte dann direkt im Benutzerprofilordner im Ordner „Vkbln4ll“ liegen, also „%</w:t>
      </w:r>
      <w:proofErr w:type="spellStart"/>
      <w:r w:rsidR="00433AA3">
        <w:t>userprofile</w:t>
      </w:r>
      <w:proofErr w:type="spellEnd"/>
      <w:r w:rsidR="00433AA3">
        <w:t xml:space="preserve">%\Vkbln4ll\Liesmich.txt“. </w:t>
      </w:r>
    </w:p>
    <w:p w14:paraId="05958E70" w14:textId="3AC54194" w:rsidR="00433AA3" w:rsidRPr="005668C2" w:rsidRDefault="00433AA3" w:rsidP="00433AA3">
      <w:pPr>
        <w:pStyle w:val="Listenabsatz"/>
        <w:numPr>
          <w:ilvl w:val="0"/>
          <w:numId w:val="8"/>
        </w:numPr>
      </w:pPr>
      <w:r>
        <w:t xml:space="preserve">Installiere Java. Herunterladen kannst du Java unter https://java.com/de/download. </w:t>
      </w:r>
      <w:bookmarkStart w:id="0" w:name="_GoBack"/>
      <w:bookmarkEnd w:id="0"/>
    </w:p>
    <w:sectPr w:rsidR="00433AA3" w:rsidRPr="005668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D4C"/>
    <w:multiLevelType w:val="hybridMultilevel"/>
    <w:tmpl w:val="B6521B28"/>
    <w:lvl w:ilvl="0" w:tplc="9FCE391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E5D"/>
    <w:multiLevelType w:val="hybridMultilevel"/>
    <w:tmpl w:val="0902D9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87EDE"/>
    <w:multiLevelType w:val="hybridMultilevel"/>
    <w:tmpl w:val="E096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1F5D"/>
    <w:multiLevelType w:val="hybridMultilevel"/>
    <w:tmpl w:val="CDAE0A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048C1"/>
    <w:multiLevelType w:val="hybridMultilevel"/>
    <w:tmpl w:val="AE8A5A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D23BD"/>
    <w:multiLevelType w:val="hybridMultilevel"/>
    <w:tmpl w:val="63C03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1986"/>
    <w:multiLevelType w:val="hybridMultilevel"/>
    <w:tmpl w:val="A7444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D5C77"/>
    <w:multiLevelType w:val="hybridMultilevel"/>
    <w:tmpl w:val="9BE2B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C2"/>
    <w:rsid w:val="00044B68"/>
    <w:rsid w:val="00064B80"/>
    <w:rsid w:val="00146E11"/>
    <w:rsid w:val="00172D1B"/>
    <w:rsid w:val="002C0401"/>
    <w:rsid w:val="003414FC"/>
    <w:rsid w:val="00433AA3"/>
    <w:rsid w:val="005668C2"/>
    <w:rsid w:val="00676015"/>
    <w:rsid w:val="006C58E8"/>
    <w:rsid w:val="00770AC7"/>
    <w:rsid w:val="00993C80"/>
    <w:rsid w:val="009C4549"/>
    <w:rsid w:val="009C5F47"/>
    <w:rsid w:val="00A726FF"/>
    <w:rsid w:val="00AF5D90"/>
    <w:rsid w:val="00B45B3D"/>
    <w:rsid w:val="00BA633F"/>
    <w:rsid w:val="00BE1327"/>
    <w:rsid w:val="00C74F73"/>
    <w:rsid w:val="00C93AE3"/>
    <w:rsid w:val="00CF5089"/>
    <w:rsid w:val="00D709DC"/>
    <w:rsid w:val="00DF10CE"/>
    <w:rsid w:val="00E46293"/>
    <w:rsid w:val="00E6021F"/>
    <w:rsid w:val="00F06838"/>
    <w:rsid w:val="00FA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63F9"/>
  <w15:chartTrackingRefBased/>
  <w15:docId w15:val="{9DA3B0D9-7618-4575-ADD0-DF496745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3AE3"/>
    <w:rPr>
      <w:rFonts w:ascii="Consolas" w:hAnsi="Consolas"/>
      <w:color w:val="2F4F4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3A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5089"/>
    <w:pPr>
      <w:spacing w:after="0" w:line="240" w:lineRule="auto"/>
      <w:contextualSpacing/>
    </w:pPr>
    <w:rPr>
      <w:rFonts w:eastAsiaTheme="majorEastAsia" w:cstheme="majorBidi"/>
      <w:color w:val="B8860B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5089"/>
    <w:rPr>
      <w:rFonts w:ascii="Consolas" w:eastAsiaTheme="majorEastAsia" w:hAnsi="Consolas" w:cstheme="majorBidi"/>
      <w:color w:val="B8860B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3AE3"/>
    <w:rPr>
      <w:rFonts w:ascii="Consolas" w:eastAsiaTheme="majorEastAsia" w:hAnsi="Consolas" w:cstheme="majorBidi"/>
      <w:color w:val="2F4F4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58E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33AA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pit\OneDrive\Kaye\Vorlage%20Vertragsdok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Vertragsdokument.dotx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Kraus</dc:creator>
  <cp:keywords/>
  <dc:description/>
  <cp:lastModifiedBy>Jonathan Kraus</cp:lastModifiedBy>
  <cp:revision>2</cp:revision>
  <dcterms:created xsi:type="dcterms:W3CDTF">2019-07-22T15:24:00Z</dcterms:created>
  <dcterms:modified xsi:type="dcterms:W3CDTF">2019-07-22T15:54:00Z</dcterms:modified>
</cp:coreProperties>
</file>